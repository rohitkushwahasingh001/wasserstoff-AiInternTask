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4318ED">
        <w:tc>
          <w:tcPr>
            <w:tcW w:w="965" w:type="dxa"/>
            <w:shd w:val="clear" w:color="auto" w:fill="3A3A3A" w:themeFill="text2"/>
          </w:tcPr>
          <w:p w:rsidR="004318ED" w:rsidRDefault="004318ED">
            <w:pPr>
              <w:spacing w:before="260"/>
            </w:pPr>
          </w:p>
        </w:tc>
        <w:tc>
          <w:tcPr>
            <w:tcW w:w="518" w:type="dxa"/>
          </w:tcPr>
          <w:p w:rsidR="004318ED" w:rsidRDefault="004318ED">
            <w:pPr>
              <w:spacing w:before="260"/>
            </w:pPr>
          </w:p>
        </w:tc>
        <w:tc>
          <w:tcPr>
            <w:tcW w:w="8581" w:type="dxa"/>
          </w:tcPr>
          <w:p w:rsidR="004318ED" w:rsidRDefault="008B1791">
            <w:pPr>
              <w:pStyle w:val="Title"/>
            </w:pPr>
            <w:r>
              <w:t>Python progamming</w:t>
            </w:r>
          </w:p>
          <w:p w:rsidR="004318ED" w:rsidRDefault="00B05BDC">
            <w:pPr>
              <w:pStyle w:val="Subtitle"/>
            </w:pPr>
            <w:r>
              <w:t xml:space="preserve">By </w:t>
            </w:r>
            <w:r w:rsidR="008B1791">
              <w:t>Rohit K</w:t>
            </w:r>
            <w:r>
              <w:t>us</w:t>
            </w:r>
            <w:r w:rsidR="008B1791">
              <w:t>hwaha</w:t>
            </w:r>
          </w:p>
        </w:tc>
      </w:tr>
    </w:tbl>
    <w:p w:rsidR="004318ED" w:rsidRDefault="004318ED">
      <w:pPr>
        <w:pStyle w:val="Date"/>
      </w:pPr>
    </w:p>
    <w:p w:rsidR="004318ED" w:rsidRDefault="00B05BDC">
      <w:r w:rsidRPr="00B05BDC">
        <w:t>Python is a popular programming language. It was created by Guido van Rossum, and released in 1991.</w:t>
      </w:r>
    </w:p>
    <w:p w:rsidR="004318ED" w:rsidRDefault="004318ED"/>
    <w:p w:rsidR="004318ED" w:rsidRDefault="004318ED">
      <w:pPr>
        <w:pStyle w:val="Heading2"/>
      </w:pPr>
    </w:p>
    <w:p w:rsidR="00B05BDC" w:rsidRDefault="00983070" w:rsidP="00B05BD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357505</wp:posOffset>
            </wp:positionH>
            <wp:positionV relativeFrom="margin">
              <wp:posOffset>3629660</wp:posOffset>
            </wp:positionV>
            <wp:extent cx="6041390" cy="4479925"/>
            <wp:effectExtent l="0" t="0" r="3810" b="3175"/>
            <wp:wrapSquare wrapText="bothSides"/>
            <wp:docPr id="647075299" name="Picture 1" descr="Learn Python by coding a simple game | Opensourc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75299" name="Picture 1" descr="Learn Python by coding a simple game | Opensource.com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5BDC" w:rsidRPr="00B05BDC" w:rsidRDefault="00B05BDC" w:rsidP="00B05BDC"/>
    <w:p w:rsidR="004318ED" w:rsidRDefault="004318ED"/>
    <w:p w:rsidR="008B1791" w:rsidRDefault="008B1791"/>
    <w:p w:rsidR="00B05BDC" w:rsidRDefault="00B05BDC"/>
    <w:p w:rsidR="00B05BDC" w:rsidRDefault="00B05BDC"/>
    <w:p w:rsidR="00B05BDC" w:rsidRDefault="00B05BDC"/>
    <w:p w:rsidR="00B05BDC" w:rsidRDefault="00B05BDC"/>
    <w:p w:rsidR="00B05BDC" w:rsidRDefault="00B05BDC"/>
    <w:p w:rsidR="00B05BDC" w:rsidRDefault="00B05BDC"/>
    <w:p w:rsidR="00B05BDC" w:rsidRDefault="00B05BDC"/>
    <w:p w:rsidR="00B05BDC" w:rsidRDefault="00B05BDC"/>
    <w:p w:rsidR="00B05BDC" w:rsidRDefault="00B05BDC"/>
    <w:p w:rsidR="00B05BDC" w:rsidRDefault="00B05BDC"/>
    <w:p w:rsidR="00B05BDC" w:rsidRDefault="00B05BDC"/>
    <w:p w:rsidR="00B05BDC" w:rsidRDefault="00B05BDC"/>
    <w:p w:rsidR="008B1791" w:rsidRPr="008B1791" w:rsidRDefault="008B1791" w:rsidP="008B1791">
      <w:pPr>
        <w:rPr>
          <w:b/>
          <w:bCs/>
          <w:lang w:val="en-IN"/>
        </w:rPr>
      </w:pPr>
      <w:r w:rsidRPr="008B1791">
        <w:rPr>
          <w:b/>
          <w:bCs/>
          <w:lang w:val="en-IN"/>
        </w:rPr>
        <w:lastRenderedPageBreak/>
        <w:t>What is Programming and Python?</w:t>
      </w:r>
    </w:p>
    <w:p w:rsidR="008B1791" w:rsidRPr="008B1791" w:rsidRDefault="008B1791" w:rsidP="008B1791">
      <w:pPr>
        <w:rPr>
          <w:lang w:val="en-IN"/>
        </w:rPr>
      </w:pPr>
      <w:r>
        <w:t xml:space="preserve">Programming is a way for us to tell computers what to </w:t>
      </w:r>
      <w:proofErr w:type="gramStart"/>
      <w:r>
        <w:t>do .</w:t>
      </w:r>
      <w:proofErr w:type="gramEnd"/>
      <w:r>
        <w:t xml:space="preserve"> The computer is a very dumb machine and it only does what we tell it to </w:t>
      </w:r>
      <w:proofErr w:type="gramStart"/>
      <w:r>
        <w:t>do .</w:t>
      </w:r>
      <w:proofErr w:type="gramEnd"/>
      <w:r>
        <w:t xml:space="preserve"> </w:t>
      </w:r>
      <w:proofErr w:type="gramStart"/>
      <w:r>
        <w:t>Hence</w:t>
      </w:r>
      <w:proofErr w:type="gramEnd"/>
      <w:r>
        <w:t xml:space="preserve"> we learn to program and tell computers to what we are very slow at rate </w:t>
      </w:r>
      <w:r w:rsidRPr="008B1791">
        <w:rPr>
          <w:lang w:val="en-IN"/>
        </w:rPr>
        <w:t>- computation. If I ask you to calculate 5+6, you will immediately say 11. How about 23453453 X 56456?</w:t>
      </w:r>
      <w:r w:rsidRPr="008B1791">
        <w:rPr>
          <w:lang w:val="en-IN"/>
        </w:rPr>
        <w:br/>
        <w:t>You will start searching for a calculator or jump to a new tab to calculate the same. This 100 days of code series will help you learn Python from starting to the end. We will start from 0 and by the time we end this course, I promise you will be a Job ready Python developer!</w:t>
      </w:r>
    </w:p>
    <w:p w:rsidR="008B1791" w:rsidRPr="008B1791" w:rsidRDefault="008B1791" w:rsidP="008B1791">
      <w:pPr>
        <w:rPr>
          <w:b/>
          <w:bCs/>
          <w:lang w:val="en-IN"/>
        </w:rPr>
      </w:pPr>
      <w:r w:rsidRPr="008B1791">
        <w:rPr>
          <w:b/>
          <w:bCs/>
          <w:lang w:val="en-IN"/>
        </w:rPr>
        <w:t>What is Python?</w:t>
      </w:r>
    </w:p>
    <w:p w:rsidR="008B1791" w:rsidRPr="008B1791" w:rsidRDefault="008B1791" w:rsidP="008B1791">
      <w:pPr>
        <w:numPr>
          <w:ilvl w:val="0"/>
          <w:numId w:val="11"/>
        </w:numPr>
        <w:rPr>
          <w:lang w:val="en-IN"/>
        </w:rPr>
      </w:pPr>
      <w:r w:rsidRPr="008B1791">
        <w:rPr>
          <w:lang w:val="en-IN"/>
        </w:rPr>
        <w:t>Python is a dynamically typed, general-purpose programming language that supports an object-oriented programming approach as well as a functional programming approach.</w:t>
      </w:r>
    </w:p>
    <w:p w:rsidR="008B1791" w:rsidRPr="008B1791" w:rsidRDefault="008B1791" w:rsidP="008B1791">
      <w:pPr>
        <w:numPr>
          <w:ilvl w:val="0"/>
          <w:numId w:val="11"/>
        </w:numPr>
        <w:rPr>
          <w:lang w:val="en-IN"/>
        </w:rPr>
      </w:pPr>
      <w:r w:rsidRPr="008B1791">
        <w:rPr>
          <w:lang w:val="en-IN"/>
        </w:rPr>
        <w:t>Python is an interpreted (meaning, source code of a Python program is converted into bytecode that is then executed by the Python virtual machine) and high-level programming language.</w:t>
      </w:r>
    </w:p>
    <w:p w:rsidR="008B1791" w:rsidRPr="008B1791" w:rsidRDefault="008B1791" w:rsidP="008B1791">
      <w:pPr>
        <w:numPr>
          <w:ilvl w:val="0"/>
          <w:numId w:val="11"/>
        </w:numPr>
        <w:rPr>
          <w:lang w:val="en-IN"/>
        </w:rPr>
      </w:pPr>
      <w:r w:rsidRPr="008B1791">
        <w:rPr>
          <w:lang w:val="en-IN"/>
        </w:rPr>
        <w:t>It was created by Guido Van Rossum in 1989.</w:t>
      </w:r>
    </w:p>
    <w:p w:rsidR="008B1791" w:rsidRPr="008B1791" w:rsidRDefault="008B1791" w:rsidP="008B1791">
      <w:pPr>
        <w:rPr>
          <w:b/>
          <w:bCs/>
          <w:lang w:val="en-IN"/>
        </w:rPr>
      </w:pPr>
      <w:r w:rsidRPr="008B1791">
        <w:rPr>
          <w:b/>
          <w:bCs/>
          <w:lang w:val="en-IN"/>
        </w:rPr>
        <w:t>Features of Python</w:t>
      </w:r>
    </w:p>
    <w:p w:rsidR="008B1791" w:rsidRPr="008B1791" w:rsidRDefault="008B1791" w:rsidP="008B1791">
      <w:pPr>
        <w:numPr>
          <w:ilvl w:val="0"/>
          <w:numId w:val="12"/>
        </w:numPr>
        <w:rPr>
          <w:lang w:val="en-IN"/>
        </w:rPr>
      </w:pPr>
      <w:r w:rsidRPr="008B1791">
        <w:rPr>
          <w:lang w:val="en-IN"/>
        </w:rPr>
        <w:t>Python is simple and easy to understand.</w:t>
      </w:r>
    </w:p>
    <w:p w:rsidR="008B1791" w:rsidRPr="008B1791" w:rsidRDefault="008B1791" w:rsidP="008B1791">
      <w:pPr>
        <w:numPr>
          <w:ilvl w:val="0"/>
          <w:numId w:val="12"/>
        </w:numPr>
        <w:rPr>
          <w:lang w:val="en-IN"/>
        </w:rPr>
      </w:pPr>
      <w:r w:rsidRPr="008B1791">
        <w:rPr>
          <w:lang w:val="en-IN"/>
        </w:rPr>
        <w:t>It is Interpreted and platform-independent which makes debugging very easy.</w:t>
      </w:r>
    </w:p>
    <w:p w:rsidR="008B1791" w:rsidRPr="008B1791" w:rsidRDefault="008B1791" w:rsidP="008B1791">
      <w:pPr>
        <w:numPr>
          <w:ilvl w:val="0"/>
          <w:numId w:val="12"/>
        </w:numPr>
        <w:rPr>
          <w:lang w:val="en-IN"/>
        </w:rPr>
      </w:pPr>
      <w:r w:rsidRPr="008B1791">
        <w:rPr>
          <w:lang w:val="en-IN"/>
        </w:rPr>
        <w:t>Python is an open-source programming language.</w:t>
      </w:r>
    </w:p>
    <w:p w:rsidR="008B1791" w:rsidRPr="008B1791" w:rsidRDefault="008B1791" w:rsidP="008B1791">
      <w:pPr>
        <w:numPr>
          <w:ilvl w:val="0"/>
          <w:numId w:val="12"/>
        </w:numPr>
        <w:rPr>
          <w:lang w:val="en-IN"/>
        </w:rPr>
      </w:pPr>
      <w:r w:rsidRPr="008B1791">
        <w:rPr>
          <w:lang w:val="en-IN"/>
        </w:rPr>
        <w:t xml:space="preserve">Python provides very big library support. Some popular libraries include NumPy, </w:t>
      </w:r>
      <w:proofErr w:type="spellStart"/>
      <w:r w:rsidRPr="008B1791">
        <w:rPr>
          <w:lang w:val="en-IN"/>
        </w:rPr>
        <w:t>Tensorflow</w:t>
      </w:r>
      <w:proofErr w:type="spellEnd"/>
      <w:r w:rsidRPr="008B1791">
        <w:rPr>
          <w:lang w:val="en-IN"/>
        </w:rPr>
        <w:t>, Selenium, OpenCV, etc.</w:t>
      </w:r>
    </w:p>
    <w:p w:rsidR="008B1791" w:rsidRPr="008B1791" w:rsidRDefault="008B1791" w:rsidP="008B1791">
      <w:pPr>
        <w:numPr>
          <w:ilvl w:val="0"/>
          <w:numId w:val="12"/>
        </w:numPr>
        <w:rPr>
          <w:lang w:val="en-IN"/>
        </w:rPr>
      </w:pPr>
      <w:r w:rsidRPr="008B1791">
        <w:rPr>
          <w:lang w:val="en-IN"/>
        </w:rPr>
        <w:t>It is possible to integrate other programming languages within Python.</w:t>
      </w:r>
    </w:p>
    <w:p w:rsidR="008B1791" w:rsidRPr="008B1791" w:rsidRDefault="008B1791" w:rsidP="008B1791">
      <w:pPr>
        <w:rPr>
          <w:b/>
          <w:bCs/>
          <w:lang w:val="en-IN"/>
        </w:rPr>
      </w:pPr>
      <w:r w:rsidRPr="008B1791">
        <w:rPr>
          <w:b/>
          <w:bCs/>
          <w:lang w:val="en-IN"/>
        </w:rPr>
        <w:t>What is Python used for</w:t>
      </w:r>
    </w:p>
    <w:p w:rsidR="008B1791" w:rsidRPr="008B1791" w:rsidRDefault="008B1791" w:rsidP="008B1791">
      <w:pPr>
        <w:numPr>
          <w:ilvl w:val="0"/>
          <w:numId w:val="13"/>
        </w:numPr>
        <w:rPr>
          <w:lang w:val="en-IN"/>
        </w:rPr>
      </w:pPr>
      <w:r w:rsidRPr="008B1791">
        <w:rPr>
          <w:lang w:val="en-IN"/>
        </w:rPr>
        <w:t>Python is used in Data Visualization to create plots and graphical representations.</w:t>
      </w:r>
    </w:p>
    <w:p w:rsidR="008B1791" w:rsidRPr="008B1791" w:rsidRDefault="008B1791" w:rsidP="008B1791">
      <w:pPr>
        <w:numPr>
          <w:ilvl w:val="0"/>
          <w:numId w:val="13"/>
        </w:numPr>
        <w:rPr>
          <w:lang w:val="en-IN"/>
        </w:rPr>
      </w:pPr>
      <w:r w:rsidRPr="008B1791">
        <w:rPr>
          <w:lang w:val="en-IN"/>
        </w:rPr>
        <w:t xml:space="preserve">Python helps in Data Analytics to </w:t>
      </w:r>
      <w:proofErr w:type="spellStart"/>
      <w:r w:rsidRPr="008B1791">
        <w:rPr>
          <w:lang w:val="en-IN"/>
        </w:rPr>
        <w:t>analyze</w:t>
      </w:r>
      <w:proofErr w:type="spellEnd"/>
      <w:r w:rsidRPr="008B1791">
        <w:rPr>
          <w:lang w:val="en-IN"/>
        </w:rPr>
        <w:t xml:space="preserve"> and understand raw data for insights and trends.</w:t>
      </w:r>
    </w:p>
    <w:p w:rsidR="008B1791" w:rsidRPr="008B1791" w:rsidRDefault="008B1791" w:rsidP="008B1791">
      <w:pPr>
        <w:numPr>
          <w:ilvl w:val="0"/>
          <w:numId w:val="13"/>
        </w:numPr>
        <w:rPr>
          <w:lang w:val="en-IN"/>
        </w:rPr>
      </w:pPr>
      <w:r w:rsidRPr="008B1791">
        <w:rPr>
          <w:lang w:val="en-IN"/>
        </w:rPr>
        <w:t xml:space="preserve">It is used in AI and Machine Learning to simulate human </w:t>
      </w:r>
      <w:proofErr w:type="spellStart"/>
      <w:r w:rsidRPr="008B1791">
        <w:rPr>
          <w:lang w:val="en-IN"/>
        </w:rPr>
        <w:t>behavior</w:t>
      </w:r>
      <w:proofErr w:type="spellEnd"/>
      <w:r w:rsidRPr="008B1791">
        <w:rPr>
          <w:lang w:val="en-IN"/>
        </w:rPr>
        <w:t xml:space="preserve"> and to learn from past data without hard coding.</w:t>
      </w:r>
    </w:p>
    <w:p w:rsidR="008B1791" w:rsidRPr="008B1791" w:rsidRDefault="008B1791" w:rsidP="008B1791">
      <w:pPr>
        <w:numPr>
          <w:ilvl w:val="0"/>
          <w:numId w:val="13"/>
        </w:numPr>
        <w:rPr>
          <w:lang w:val="en-IN"/>
        </w:rPr>
      </w:pPr>
      <w:r w:rsidRPr="008B1791">
        <w:rPr>
          <w:lang w:val="en-IN"/>
        </w:rPr>
        <w:t>It is used to create web applications.</w:t>
      </w:r>
    </w:p>
    <w:p w:rsidR="008B1791" w:rsidRPr="008B1791" w:rsidRDefault="008B1791" w:rsidP="008B1791">
      <w:pPr>
        <w:numPr>
          <w:ilvl w:val="0"/>
          <w:numId w:val="13"/>
        </w:numPr>
        <w:rPr>
          <w:lang w:val="en-IN"/>
        </w:rPr>
      </w:pPr>
      <w:r w:rsidRPr="008B1791">
        <w:rPr>
          <w:lang w:val="en-IN"/>
        </w:rPr>
        <w:lastRenderedPageBreak/>
        <w:t>It can be used to work with databases.</w:t>
      </w:r>
    </w:p>
    <w:p w:rsidR="008B1791" w:rsidRDefault="008B1791" w:rsidP="008B1791">
      <w:pPr>
        <w:numPr>
          <w:ilvl w:val="0"/>
          <w:numId w:val="13"/>
        </w:numPr>
        <w:rPr>
          <w:lang w:val="en-IN"/>
        </w:rPr>
      </w:pPr>
      <w:r w:rsidRPr="008B1791">
        <w:rPr>
          <w:lang w:val="en-IN"/>
        </w:rPr>
        <w:t>It is used in business and accounting to perform complex mathematical operations along with quantitative and qualitative analysis.</w:t>
      </w:r>
    </w:p>
    <w:p w:rsidR="008B1791" w:rsidRPr="008B1791" w:rsidRDefault="008B1791" w:rsidP="008B1791">
      <w:pPr>
        <w:ind w:left="720"/>
        <w:rPr>
          <w:b/>
          <w:bCs/>
          <w:lang w:val="en-IN"/>
        </w:rPr>
      </w:pPr>
      <w:r w:rsidRPr="008B1791">
        <w:rPr>
          <w:b/>
          <w:bCs/>
          <w:lang w:val="en-IN"/>
        </w:rPr>
        <w:t>Modules and pip in Python!</w:t>
      </w:r>
    </w:p>
    <w:p w:rsidR="008B1791" w:rsidRPr="008B1791" w:rsidRDefault="008B1791" w:rsidP="008B1791">
      <w:pPr>
        <w:ind w:left="720"/>
        <w:rPr>
          <w:lang w:val="en-IN"/>
        </w:rPr>
      </w:pPr>
      <w:r w:rsidRPr="008B1791">
        <w:rPr>
          <w:lang w:val="en-IN"/>
        </w:rPr>
        <w:t>Module is like a code library which can be used to borrow code written by somebody else in our python program. There are two types of modules in python:</w:t>
      </w:r>
    </w:p>
    <w:p w:rsidR="008B1791" w:rsidRPr="008B1791" w:rsidRDefault="008B1791" w:rsidP="008B1791">
      <w:pPr>
        <w:numPr>
          <w:ilvl w:val="0"/>
          <w:numId w:val="14"/>
        </w:numPr>
        <w:rPr>
          <w:lang w:val="en-IN"/>
        </w:rPr>
      </w:pPr>
      <w:r w:rsidRPr="008B1791">
        <w:rPr>
          <w:lang w:val="en-IN"/>
        </w:rPr>
        <w:t>Built in Modules - These modules are ready to import and use and ships with the python interpreter. there is no need to install such modules explicitly.</w:t>
      </w:r>
    </w:p>
    <w:p w:rsidR="008B1791" w:rsidRPr="008B1791" w:rsidRDefault="008B1791" w:rsidP="008B1791">
      <w:pPr>
        <w:numPr>
          <w:ilvl w:val="0"/>
          <w:numId w:val="14"/>
        </w:numPr>
        <w:rPr>
          <w:lang w:val="en-IN"/>
        </w:rPr>
      </w:pPr>
      <w:r w:rsidRPr="008B1791">
        <w:rPr>
          <w:lang w:val="en-IN"/>
        </w:rPr>
        <w:t xml:space="preserve">External Modules - These modules are imported from a third party file or can be installed using a package manager like pip or </w:t>
      </w:r>
      <w:proofErr w:type="spellStart"/>
      <w:r w:rsidRPr="008B1791">
        <w:rPr>
          <w:lang w:val="en-IN"/>
        </w:rPr>
        <w:t>conda</w:t>
      </w:r>
      <w:proofErr w:type="spellEnd"/>
      <w:r w:rsidRPr="008B1791">
        <w:rPr>
          <w:lang w:val="en-IN"/>
        </w:rPr>
        <w:t>. Since this code is written by someone else, we can install different versions of a same module with time.</w:t>
      </w:r>
    </w:p>
    <w:p w:rsidR="008B1791" w:rsidRPr="008B1791" w:rsidRDefault="008B1791" w:rsidP="008B1791">
      <w:pPr>
        <w:ind w:left="720"/>
        <w:rPr>
          <w:b/>
          <w:bCs/>
          <w:lang w:val="en-IN"/>
        </w:rPr>
      </w:pPr>
      <w:r w:rsidRPr="008B1791">
        <w:rPr>
          <w:b/>
          <w:bCs/>
          <w:lang w:val="en-IN"/>
        </w:rPr>
        <w:t>The pip command</w:t>
      </w:r>
    </w:p>
    <w:p w:rsidR="008B1791" w:rsidRPr="008B1791" w:rsidRDefault="008B1791" w:rsidP="008B1791">
      <w:pPr>
        <w:ind w:left="720"/>
        <w:rPr>
          <w:lang w:val="en-IN"/>
        </w:rPr>
      </w:pPr>
      <w:r w:rsidRPr="008B1791">
        <w:rPr>
          <w:lang w:val="en-IN"/>
        </w:rPr>
        <w:t>It can be used as a package manager </w:t>
      </w:r>
      <w:hyperlink r:id="rId9" w:tgtFrame="_blank" w:history="1">
        <w:r w:rsidRPr="008B1791">
          <w:rPr>
            <w:rStyle w:val="Hyperlink"/>
            <w:lang w:val="en-IN"/>
          </w:rPr>
          <w:t>pip</w:t>
        </w:r>
      </w:hyperlink>
      <w:r w:rsidRPr="008B1791">
        <w:rPr>
          <w:lang w:val="en-IN"/>
        </w:rPr>
        <w:t xml:space="preserve"> to install a python module. </w:t>
      </w:r>
      <w:proofErr w:type="spellStart"/>
      <w:r w:rsidRPr="008B1791">
        <w:rPr>
          <w:lang w:val="en-IN"/>
        </w:rPr>
        <w:t>Lets</w:t>
      </w:r>
      <w:proofErr w:type="spellEnd"/>
      <w:r w:rsidRPr="008B1791">
        <w:rPr>
          <w:lang w:val="en-IN"/>
        </w:rPr>
        <w:t xml:space="preserve"> install a module called pandas using the following command</w:t>
      </w:r>
    </w:p>
    <w:p w:rsidR="008B1791" w:rsidRPr="008B1791" w:rsidRDefault="008B1791" w:rsidP="008B1791">
      <w:pPr>
        <w:ind w:left="720"/>
        <w:rPr>
          <w:lang w:val="en-IN"/>
        </w:rPr>
      </w:pPr>
    </w:p>
    <w:p w:rsidR="008B1791" w:rsidRDefault="008B1791" w:rsidP="008B1791">
      <w:pPr>
        <w:ind w:left="720"/>
        <w:rPr>
          <w:color w:val="F4F4F3" w:themeColor="background2"/>
          <w:lang w:val="en-IN"/>
        </w:rPr>
      </w:pPr>
      <w:r w:rsidRPr="008B1791">
        <w:rPr>
          <w:color w:val="F4F4F3" w:themeColor="background2"/>
          <w:highlight w:val="black"/>
          <w:lang w:val="en-IN"/>
        </w:rPr>
        <w:t>pip install pandas</w:t>
      </w:r>
    </w:p>
    <w:p w:rsidR="008B1791" w:rsidRDefault="00156AF3" w:rsidP="008B1791">
      <w:pPr>
        <w:ind w:left="720"/>
        <w:rPr>
          <w:b/>
          <w:bCs/>
          <w:color w:val="000000" w:themeColor="text1"/>
          <w:lang w:val="en-IN"/>
        </w:rPr>
      </w:pPr>
      <w:r>
        <w:rPr>
          <w:b/>
          <w:bCs/>
          <w:color w:val="000000" w:themeColor="text1"/>
          <w:lang w:val="en-IN"/>
        </w:rPr>
        <w:t>Python Comments:</w:t>
      </w:r>
    </w:p>
    <w:p w:rsidR="00156AF3" w:rsidRDefault="00156AF3" w:rsidP="008B1791">
      <w:pPr>
        <w:ind w:left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A comment is a part of the coding file that the programmer does not want to execute, rather the programmer uses </w:t>
      </w:r>
      <w:proofErr w:type="spellStart"/>
      <w:r>
        <w:rPr>
          <w:color w:val="000000" w:themeColor="text1"/>
          <w:lang w:val="en-IN"/>
        </w:rPr>
        <w:t>it</w:t>
      </w:r>
      <w:proofErr w:type="spellEnd"/>
      <w:r>
        <w:rPr>
          <w:color w:val="000000" w:themeColor="text1"/>
          <w:lang w:val="en-IN"/>
        </w:rPr>
        <w:t xml:space="preserve"> to either explain a block of code or to avoid the execution of a specific part of code while testing.</w:t>
      </w:r>
    </w:p>
    <w:p w:rsidR="00156AF3" w:rsidRDefault="00156AF3" w:rsidP="008B1791">
      <w:pPr>
        <w:ind w:left="720"/>
        <w:rPr>
          <w:b/>
          <w:bCs/>
          <w:color w:val="000000" w:themeColor="text1"/>
          <w:lang w:val="en-IN"/>
        </w:rPr>
      </w:pPr>
      <w:r>
        <w:rPr>
          <w:b/>
          <w:bCs/>
          <w:color w:val="000000" w:themeColor="text1"/>
          <w:lang w:val="en-IN"/>
        </w:rPr>
        <w:t xml:space="preserve">Single-Line comments: </w:t>
      </w:r>
    </w:p>
    <w:p w:rsidR="00156AF3" w:rsidRDefault="00156AF3" w:rsidP="00156AF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  <w:ind w:left="225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To write a comment just add a ‘#’ at the start of the line.</w:t>
      </w:r>
    </w:p>
    <w:p w:rsidR="00156AF3" w:rsidRDefault="00156AF3" w:rsidP="00156AF3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/>
        <w:ind w:left="150"/>
        <w:rPr>
          <w:rFonts w:ascii="Poppins" w:hAnsi="Poppins" w:cs="Poppins"/>
          <w:color w:val="auto"/>
          <w:sz w:val="27"/>
          <w:szCs w:val="27"/>
        </w:rPr>
      </w:pPr>
      <w:r>
        <w:rPr>
          <w:rFonts w:ascii="Poppins" w:hAnsi="Poppins" w:cs="Poppins"/>
        </w:rPr>
        <w:t>Example 1</w:t>
      </w:r>
    </w:p>
    <w:p w:rsidR="00156AF3" w:rsidRDefault="00156AF3" w:rsidP="00156AF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#This is a 'Single-Line Comment'</w:t>
      </w:r>
    </w:p>
    <w:p w:rsidR="00156AF3" w:rsidRPr="00156AF3" w:rsidRDefault="00156AF3" w:rsidP="00156AF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print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"This is a print statement."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</w:t>
      </w:r>
    </w:p>
    <w:p w:rsidR="00156AF3" w:rsidRDefault="00156AF3" w:rsidP="00156AF3">
      <w:pPr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 </w:t>
      </w:r>
    </w:p>
    <w:p w:rsidR="00156AF3" w:rsidRPr="00156AF3" w:rsidRDefault="00156AF3" w:rsidP="00156AF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  <w:ind w:left="225"/>
        <w:rPr>
          <w:rFonts w:ascii="Poppins" w:hAnsi="Poppins" w:cs="Poppins"/>
          <w:b/>
          <w:bCs/>
          <w:color w:val="000000"/>
          <w:sz w:val="27"/>
          <w:szCs w:val="27"/>
        </w:rPr>
      </w:pPr>
      <w:r w:rsidRPr="00156AF3">
        <w:rPr>
          <w:rFonts w:ascii="Poppins" w:hAnsi="Poppins" w:cs="Poppins"/>
          <w:b/>
          <w:bCs/>
          <w:color w:val="000000"/>
          <w:sz w:val="27"/>
          <w:szCs w:val="27"/>
        </w:rPr>
        <w:lastRenderedPageBreak/>
        <w:t>Output:</w:t>
      </w:r>
    </w:p>
    <w:p w:rsidR="00156AF3" w:rsidRDefault="00156AF3" w:rsidP="00156AF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4"/>
          <w:szCs w:val="24"/>
        </w:rPr>
      </w:pPr>
      <w:r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  <w:t xml:space="preserve">This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is</w:t>
      </w:r>
      <w:r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  <w:t xml:space="preserve"> a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print</w:t>
      </w:r>
      <w:r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  <w:t xml:space="preserve"> statement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.</w:t>
      </w:r>
    </w:p>
    <w:p w:rsidR="00156AF3" w:rsidRDefault="00156AF3" w:rsidP="008B1791">
      <w:pPr>
        <w:ind w:left="720"/>
        <w:rPr>
          <w:b/>
          <w:bCs/>
          <w:color w:val="000000" w:themeColor="text1"/>
          <w:lang w:val="en-IN"/>
        </w:rPr>
      </w:pPr>
    </w:p>
    <w:p w:rsidR="00156AF3" w:rsidRDefault="00156AF3" w:rsidP="008B1791">
      <w:pPr>
        <w:ind w:left="720"/>
        <w:rPr>
          <w:b/>
          <w:bCs/>
          <w:color w:val="000000" w:themeColor="text1"/>
          <w:lang w:val="en-IN"/>
        </w:rPr>
      </w:pPr>
    </w:p>
    <w:p w:rsidR="00156AF3" w:rsidRDefault="00156AF3" w:rsidP="008B1791">
      <w:pPr>
        <w:ind w:left="720"/>
        <w:rPr>
          <w:b/>
          <w:bCs/>
          <w:color w:val="000000" w:themeColor="text1"/>
          <w:lang w:val="en-IN"/>
        </w:rPr>
      </w:pPr>
      <w:r>
        <w:rPr>
          <w:b/>
          <w:bCs/>
          <w:color w:val="000000" w:themeColor="text1"/>
          <w:lang w:val="en-IN"/>
        </w:rPr>
        <w:t xml:space="preserve">Example 2 </w:t>
      </w:r>
    </w:p>
    <w:p w:rsidR="00156AF3" w:rsidRDefault="00156AF3" w:rsidP="008B1791">
      <w:pPr>
        <w:ind w:left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Print(“Hello World !!!”) # printing Hello world</w:t>
      </w:r>
    </w:p>
    <w:p w:rsidR="00156AF3" w:rsidRDefault="00156AF3" w:rsidP="008B1791">
      <w:pPr>
        <w:ind w:left="720"/>
        <w:rPr>
          <w:color w:val="000000" w:themeColor="text1"/>
          <w:lang w:val="en-IN"/>
        </w:rPr>
      </w:pPr>
    </w:p>
    <w:p w:rsidR="00156AF3" w:rsidRPr="00156AF3" w:rsidRDefault="00156AF3" w:rsidP="008B1791">
      <w:pPr>
        <w:ind w:left="720"/>
        <w:rPr>
          <w:b/>
          <w:bCs/>
          <w:color w:val="000000" w:themeColor="text1"/>
          <w:lang w:val="en-IN"/>
        </w:rPr>
      </w:pPr>
      <w:r w:rsidRPr="00156AF3">
        <w:rPr>
          <w:b/>
          <w:bCs/>
          <w:color w:val="000000" w:themeColor="text1"/>
          <w:lang w:val="en-IN"/>
        </w:rPr>
        <w:t xml:space="preserve">Output : </w:t>
      </w:r>
    </w:p>
    <w:p w:rsidR="00156AF3" w:rsidRDefault="00156AF3" w:rsidP="008B1791">
      <w:pPr>
        <w:ind w:left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Hello World ! ! !</w:t>
      </w:r>
    </w:p>
    <w:p w:rsidR="00156AF3" w:rsidRDefault="00156AF3" w:rsidP="008B1791">
      <w:pPr>
        <w:ind w:left="720"/>
        <w:rPr>
          <w:color w:val="000000" w:themeColor="text1"/>
          <w:lang w:val="en-IN"/>
        </w:rPr>
      </w:pPr>
    </w:p>
    <w:p w:rsidR="00156AF3" w:rsidRDefault="00156AF3" w:rsidP="008B1791">
      <w:pPr>
        <w:ind w:left="720"/>
        <w:rPr>
          <w:b/>
          <w:bCs/>
          <w:color w:val="000000" w:themeColor="text1"/>
          <w:lang w:val="en-IN"/>
        </w:rPr>
      </w:pPr>
      <w:r>
        <w:rPr>
          <w:b/>
          <w:bCs/>
          <w:color w:val="000000" w:themeColor="text1"/>
          <w:lang w:val="en-IN"/>
        </w:rPr>
        <w:t xml:space="preserve">Example 3: </w:t>
      </w:r>
    </w:p>
    <w:p w:rsidR="00156AF3" w:rsidRDefault="00156AF3" w:rsidP="008B1791">
      <w:pPr>
        <w:ind w:left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Print(“Python Program”)</w:t>
      </w:r>
    </w:p>
    <w:p w:rsidR="00156AF3" w:rsidRDefault="00156AF3" w:rsidP="008B1791">
      <w:pPr>
        <w:ind w:left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#print(“Python program”)</w:t>
      </w:r>
    </w:p>
    <w:p w:rsidR="00156AF3" w:rsidRPr="00156AF3" w:rsidRDefault="00156AF3" w:rsidP="008B1791">
      <w:pPr>
        <w:ind w:left="720"/>
        <w:rPr>
          <w:b/>
          <w:bCs/>
          <w:color w:val="000000" w:themeColor="text1"/>
          <w:lang w:val="en-IN"/>
        </w:rPr>
      </w:pPr>
      <w:r w:rsidRPr="00156AF3">
        <w:rPr>
          <w:b/>
          <w:bCs/>
          <w:color w:val="000000" w:themeColor="text1"/>
          <w:lang w:val="en-IN"/>
        </w:rPr>
        <w:t>Output:</w:t>
      </w:r>
    </w:p>
    <w:p w:rsidR="00156AF3" w:rsidRDefault="00156AF3" w:rsidP="008B1791">
      <w:pPr>
        <w:ind w:left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Python program</w:t>
      </w:r>
    </w:p>
    <w:p w:rsidR="00156AF3" w:rsidRDefault="00156AF3" w:rsidP="008B1791">
      <w:pPr>
        <w:ind w:left="720"/>
        <w:rPr>
          <w:color w:val="000000" w:themeColor="text1"/>
          <w:lang w:val="en-IN"/>
        </w:rPr>
      </w:pPr>
    </w:p>
    <w:p w:rsidR="00156AF3" w:rsidRDefault="00156AF3" w:rsidP="008B1791">
      <w:pPr>
        <w:ind w:left="720"/>
        <w:rPr>
          <w:b/>
          <w:bCs/>
          <w:color w:val="000000" w:themeColor="text1"/>
          <w:lang w:val="en-IN"/>
        </w:rPr>
      </w:pPr>
      <w:proofErr w:type="spellStart"/>
      <w:r>
        <w:rPr>
          <w:b/>
          <w:bCs/>
          <w:color w:val="000000" w:themeColor="text1"/>
          <w:lang w:val="en-IN"/>
        </w:rPr>
        <w:t>Mulit</w:t>
      </w:r>
      <w:proofErr w:type="spellEnd"/>
      <w:r>
        <w:rPr>
          <w:b/>
          <w:bCs/>
          <w:color w:val="000000" w:themeColor="text1"/>
          <w:lang w:val="en-IN"/>
        </w:rPr>
        <w:t xml:space="preserve">-Line Comments: </w:t>
      </w:r>
    </w:p>
    <w:p w:rsidR="00156AF3" w:rsidRDefault="00156AF3" w:rsidP="008B1791">
      <w:pPr>
        <w:ind w:left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To write multi line comments you can use ‘#’ at each line or you can use the multiline string: </w:t>
      </w:r>
    </w:p>
    <w:p w:rsidR="00156AF3" w:rsidRDefault="00156AF3" w:rsidP="008B1791">
      <w:pPr>
        <w:ind w:left="720"/>
        <w:rPr>
          <w:color w:val="000000" w:themeColor="text1"/>
          <w:lang w:val="en-IN"/>
        </w:rPr>
      </w:pPr>
      <w:r>
        <w:rPr>
          <w:b/>
          <w:bCs/>
          <w:color w:val="000000" w:themeColor="text1"/>
          <w:lang w:val="en-IN"/>
        </w:rPr>
        <w:t xml:space="preserve">Example1: </w:t>
      </w:r>
      <w:r>
        <w:rPr>
          <w:color w:val="000000" w:themeColor="text1"/>
          <w:lang w:val="en-IN"/>
        </w:rPr>
        <w:t>The use of ‘#’</w:t>
      </w:r>
    </w:p>
    <w:p w:rsidR="00156AF3" w:rsidRDefault="00156AF3" w:rsidP="00156AF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#It will execute a block of code if a specified condition is true.</w:t>
      </w:r>
    </w:p>
    <w:p w:rsidR="00156AF3" w:rsidRDefault="00156AF3" w:rsidP="00156AF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#If the condition is false then it will execute another block of code.</w:t>
      </w:r>
    </w:p>
    <w:p w:rsidR="00156AF3" w:rsidRDefault="00156AF3" w:rsidP="00156AF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  <w:t xml:space="preserve">p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=</w:t>
      </w:r>
      <w:r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  <w:bdr w:val="single" w:sz="2" w:space="0" w:color="E5E7EB" w:frame="1"/>
        </w:rPr>
        <w:t>7</w:t>
      </w:r>
    </w:p>
    <w:p w:rsidR="00156AF3" w:rsidRDefault="00156AF3" w:rsidP="00156AF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if</w:t>
      </w:r>
      <w:r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</w:t>
      </w:r>
      <w:r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  <w:t xml:space="preserve">p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&gt;</w:t>
      </w:r>
      <w:r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  <w:bdr w:val="single" w:sz="2" w:space="0" w:color="E5E7EB" w:frame="1"/>
        </w:rPr>
        <w:t>5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):</w:t>
      </w:r>
    </w:p>
    <w:p w:rsidR="00156AF3" w:rsidRDefault="00156AF3" w:rsidP="00156AF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print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"p is greater than 5."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</w:t>
      </w:r>
    </w:p>
    <w:p w:rsidR="00156AF3" w:rsidRDefault="00156AF3" w:rsidP="00156AF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lastRenderedPageBreak/>
        <w:t>else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:</w:t>
      </w:r>
    </w:p>
    <w:p w:rsidR="00156AF3" w:rsidRDefault="00156AF3" w:rsidP="00156AF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4"/>
          <w:szCs w:val="24"/>
        </w:rPr>
      </w:pPr>
      <w:r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print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"p is not greater than 5."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</w:t>
      </w:r>
    </w:p>
    <w:p w:rsidR="00156AF3" w:rsidRDefault="00156AF3" w:rsidP="008B1791">
      <w:pPr>
        <w:ind w:left="720"/>
        <w:rPr>
          <w:b/>
          <w:bCs/>
          <w:color w:val="000000" w:themeColor="text1"/>
          <w:lang w:val="en-IN"/>
        </w:rPr>
      </w:pPr>
      <w:r>
        <w:rPr>
          <w:b/>
          <w:bCs/>
          <w:color w:val="000000" w:themeColor="text1"/>
          <w:lang w:val="en-IN"/>
        </w:rPr>
        <w:t xml:space="preserve">Output: </w:t>
      </w:r>
    </w:p>
    <w:p w:rsidR="00156AF3" w:rsidRDefault="00156AF3" w:rsidP="00156AF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4"/>
          <w:szCs w:val="24"/>
        </w:rPr>
      </w:pPr>
      <w:r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  <w:t xml:space="preserve">p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is</w:t>
      </w:r>
      <w:r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  <w:t xml:space="preserve"> greater than </w:t>
      </w:r>
      <w:r>
        <w:rPr>
          <w:rStyle w:val="token"/>
          <w:rFonts w:ascii="Consolas" w:hAnsi="Consolas" w:cs="Consolas"/>
          <w:color w:val="AE81FF"/>
          <w:sz w:val="24"/>
          <w:szCs w:val="24"/>
          <w:bdr w:val="single" w:sz="2" w:space="0" w:color="E5E7EB" w:frame="1"/>
        </w:rPr>
        <w:t>5.</w:t>
      </w:r>
    </w:p>
    <w:p w:rsidR="00156AF3" w:rsidRDefault="00156AF3" w:rsidP="008B1791">
      <w:pPr>
        <w:ind w:left="720"/>
        <w:rPr>
          <w:color w:val="000000" w:themeColor="text1"/>
          <w:lang w:val="en-IN"/>
        </w:rPr>
      </w:pPr>
      <w:r>
        <w:rPr>
          <w:b/>
          <w:bCs/>
          <w:color w:val="000000" w:themeColor="text1"/>
          <w:lang w:val="en-IN"/>
        </w:rPr>
        <w:t xml:space="preserve">Example 2 : </w:t>
      </w:r>
      <w:r>
        <w:rPr>
          <w:color w:val="000000" w:themeColor="text1"/>
          <w:lang w:val="en-IN"/>
        </w:rPr>
        <w:t xml:space="preserve"> The use of multiline string. </w:t>
      </w:r>
    </w:p>
    <w:p w:rsidR="00156AF3" w:rsidRDefault="00156AF3" w:rsidP="00156AF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"""This is an if-else statement.</w:t>
      </w:r>
    </w:p>
    <w:p w:rsidR="00156AF3" w:rsidRDefault="00156AF3" w:rsidP="00156AF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It will execute a block of code if a specified condition is true.</w:t>
      </w:r>
    </w:p>
    <w:p w:rsidR="00156AF3" w:rsidRDefault="00156AF3" w:rsidP="00156AF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If the condition is false then it will execute another block of code."""</w:t>
      </w:r>
    </w:p>
    <w:p w:rsidR="00156AF3" w:rsidRDefault="00156AF3" w:rsidP="00156AF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  <w:t xml:space="preserve">p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=</w:t>
      </w:r>
      <w:r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  <w:bdr w:val="single" w:sz="2" w:space="0" w:color="E5E7EB" w:frame="1"/>
        </w:rPr>
        <w:t>7</w:t>
      </w:r>
    </w:p>
    <w:p w:rsidR="00156AF3" w:rsidRDefault="00156AF3" w:rsidP="00156AF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if</w:t>
      </w:r>
      <w:r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</w:t>
      </w:r>
      <w:r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  <w:t xml:space="preserve">p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&gt;</w:t>
      </w:r>
      <w:r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E81FF"/>
          <w:sz w:val="24"/>
          <w:szCs w:val="24"/>
          <w:bdr w:val="single" w:sz="2" w:space="0" w:color="E5E7EB" w:frame="1"/>
        </w:rPr>
        <w:t>5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):</w:t>
      </w:r>
    </w:p>
    <w:p w:rsidR="00156AF3" w:rsidRDefault="00156AF3" w:rsidP="00156AF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print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"p is greater than 5."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</w:t>
      </w:r>
    </w:p>
    <w:p w:rsidR="00156AF3" w:rsidRDefault="00156AF3" w:rsidP="00156AF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else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:</w:t>
      </w:r>
    </w:p>
    <w:p w:rsidR="00156AF3" w:rsidRDefault="00156AF3" w:rsidP="00156AF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4"/>
          <w:szCs w:val="24"/>
        </w:rPr>
      </w:pPr>
      <w:r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print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"p is not greater than 5."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</w:t>
      </w:r>
    </w:p>
    <w:p w:rsidR="00156AF3" w:rsidRDefault="00156AF3" w:rsidP="008B1791">
      <w:pPr>
        <w:ind w:left="720"/>
        <w:rPr>
          <w:color w:val="000000" w:themeColor="text1"/>
          <w:lang w:val="en-IN"/>
        </w:rPr>
      </w:pPr>
    </w:p>
    <w:p w:rsidR="00156AF3" w:rsidRDefault="00156AF3" w:rsidP="008B1791">
      <w:pPr>
        <w:ind w:left="720"/>
        <w:rPr>
          <w:b/>
          <w:bCs/>
          <w:color w:val="000000" w:themeColor="text1"/>
          <w:lang w:val="en-IN"/>
        </w:rPr>
      </w:pPr>
      <w:r>
        <w:rPr>
          <w:b/>
          <w:bCs/>
          <w:color w:val="000000" w:themeColor="text1"/>
          <w:lang w:val="en-IN"/>
        </w:rPr>
        <w:t xml:space="preserve">Escape Sequence characters </w:t>
      </w:r>
    </w:p>
    <w:p w:rsidR="00156AF3" w:rsidRDefault="00156AF3" w:rsidP="008B1791">
      <w:pPr>
        <w:ind w:left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 To insert characters that cannot directly used in a string, we use an escape sequence character. </w:t>
      </w:r>
    </w:p>
    <w:p w:rsidR="00156AF3" w:rsidRDefault="00156AF3" w:rsidP="008B1791">
      <w:pPr>
        <w:ind w:left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An escape sequence character is a backlash \ followed by the character you want to insert. </w:t>
      </w:r>
    </w:p>
    <w:p w:rsidR="00156AF3" w:rsidRDefault="00156AF3" w:rsidP="008B1791">
      <w:pPr>
        <w:ind w:left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An example of a character that cannot be directly used in a string is a double quote inside a string that is surrounded by double quotes: </w:t>
      </w:r>
    </w:p>
    <w:p w:rsidR="00156AF3" w:rsidRDefault="00156AF3" w:rsidP="00156AF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print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 xml:space="preserve">"This 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doesnt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 xml:space="preserve"> "</w:t>
      </w:r>
      <w:r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  <w:t>execute"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</w:t>
      </w:r>
    </w:p>
    <w:p w:rsidR="00156AF3" w:rsidRDefault="00156AF3" w:rsidP="00156AF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print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"This will \" execute"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</w:t>
      </w:r>
    </w:p>
    <w:p w:rsidR="00156AF3" w:rsidRDefault="00156AF3" w:rsidP="008B1791">
      <w:pPr>
        <w:ind w:left="720"/>
        <w:rPr>
          <w:b/>
          <w:bCs/>
          <w:color w:val="000000" w:themeColor="text1"/>
          <w:lang w:val="en-IN"/>
        </w:rPr>
      </w:pPr>
      <w:r>
        <w:rPr>
          <w:b/>
          <w:bCs/>
          <w:color w:val="000000" w:themeColor="text1"/>
          <w:lang w:val="en-IN"/>
        </w:rPr>
        <w:t xml:space="preserve">More on print statement: </w:t>
      </w:r>
    </w:p>
    <w:p w:rsidR="00156AF3" w:rsidRDefault="00156AF3" w:rsidP="008B1791">
      <w:pPr>
        <w:ind w:left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 The syntax of a print statement looks something like this : </w:t>
      </w:r>
    </w:p>
    <w:p w:rsidR="00156AF3" w:rsidRDefault="00156AF3" w:rsidP="00156AF3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print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object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</w:t>
      </w:r>
      <w:r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  <w:t>s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),</w:t>
      </w:r>
      <w:r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  <w:t>sep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=</w:t>
      </w:r>
      <w:r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  <w:t>separator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,</w:t>
      </w:r>
      <w:r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  <w:t xml:space="preserve"> end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=</w:t>
      </w:r>
      <w:r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  <w:t>end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,</w:t>
      </w:r>
      <w:r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file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=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file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,</w:t>
      </w:r>
      <w:r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  <w:t xml:space="preserve"> flush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=</w:t>
      </w:r>
      <w:r>
        <w:rPr>
          <w:rStyle w:val="HTMLCode"/>
          <w:rFonts w:ascii="Consolas" w:eastAsiaTheme="majorEastAsia" w:hAnsi="Consolas" w:cs="Consolas"/>
          <w:color w:val="F8F8F2"/>
          <w:sz w:val="24"/>
          <w:szCs w:val="24"/>
          <w:bdr w:val="single" w:sz="2" w:space="0" w:color="E5E7EB" w:frame="1"/>
        </w:rPr>
        <w:t>flush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</w:t>
      </w:r>
    </w:p>
    <w:p w:rsidR="00156AF3" w:rsidRDefault="00156AF3" w:rsidP="008B1791">
      <w:pPr>
        <w:ind w:left="720"/>
        <w:rPr>
          <w:color w:val="000000" w:themeColor="text1"/>
          <w:lang w:val="en-IN"/>
        </w:rPr>
      </w:pPr>
    </w:p>
    <w:p w:rsidR="00156AF3" w:rsidRDefault="00156AF3" w:rsidP="008B1791">
      <w:pPr>
        <w:ind w:left="720"/>
        <w:rPr>
          <w:b/>
          <w:bCs/>
          <w:color w:val="000000" w:themeColor="text1"/>
          <w:lang w:val="en-IN"/>
        </w:rPr>
      </w:pPr>
      <w:r>
        <w:rPr>
          <w:b/>
          <w:bCs/>
          <w:color w:val="000000" w:themeColor="text1"/>
          <w:lang w:val="en-IN"/>
        </w:rPr>
        <w:t>Other parameters of print statement</w:t>
      </w:r>
    </w:p>
    <w:p w:rsidR="00156AF3" w:rsidRDefault="00156AF3" w:rsidP="00156AF3">
      <w:pPr>
        <w:pStyle w:val="ListParagraph"/>
        <w:numPr>
          <w:ilvl w:val="1"/>
          <w:numId w:val="12"/>
        </w:num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Object(S) : Any object , and as many as you like. Will be converted to string before </w:t>
      </w:r>
      <w:r w:rsidR="00605400">
        <w:rPr>
          <w:color w:val="000000" w:themeColor="text1"/>
          <w:lang w:val="en-IN"/>
        </w:rPr>
        <w:t>printed</w:t>
      </w:r>
    </w:p>
    <w:p w:rsidR="00605400" w:rsidRDefault="00605400" w:rsidP="00156AF3">
      <w:pPr>
        <w:pStyle w:val="ListParagraph"/>
        <w:numPr>
          <w:ilvl w:val="1"/>
          <w:numId w:val="12"/>
        </w:num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Sep=’separator’: specify how to separate the objects. If there is more than on Default is ‘ ‘ </w:t>
      </w:r>
    </w:p>
    <w:p w:rsidR="00605400" w:rsidRDefault="00605400" w:rsidP="00156AF3">
      <w:pPr>
        <w:pStyle w:val="ListParagraph"/>
        <w:numPr>
          <w:ilvl w:val="1"/>
          <w:numId w:val="12"/>
        </w:num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End=’</w:t>
      </w:r>
      <w:proofErr w:type="spellStart"/>
      <w:r>
        <w:rPr>
          <w:color w:val="000000" w:themeColor="text1"/>
          <w:lang w:val="en-IN"/>
        </w:rPr>
        <w:t>end’:specify</w:t>
      </w:r>
      <w:proofErr w:type="spellEnd"/>
      <w:r>
        <w:rPr>
          <w:color w:val="000000" w:themeColor="text1"/>
          <w:lang w:val="en-IN"/>
        </w:rPr>
        <w:t xml:space="preserve"> what to print at the end, Default is ‘\n’ (line feed)</w:t>
      </w:r>
    </w:p>
    <w:p w:rsidR="00605400" w:rsidRPr="00156AF3" w:rsidRDefault="00605400" w:rsidP="00156AF3">
      <w:pPr>
        <w:pStyle w:val="ListParagraph"/>
        <w:numPr>
          <w:ilvl w:val="1"/>
          <w:numId w:val="12"/>
        </w:num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File: An object with a write method. </w:t>
      </w:r>
      <w:proofErr w:type="spellStart"/>
      <w:r>
        <w:rPr>
          <w:color w:val="000000" w:themeColor="text1"/>
          <w:lang w:val="en-IN"/>
        </w:rPr>
        <w:t>Defualt</w:t>
      </w:r>
      <w:proofErr w:type="spellEnd"/>
      <w:r>
        <w:rPr>
          <w:color w:val="000000" w:themeColor="text1"/>
          <w:lang w:val="en-IN"/>
        </w:rPr>
        <w:t xml:space="preserve"> is </w:t>
      </w:r>
      <w:proofErr w:type="spellStart"/>
      <w:r>
        <w:rPr>
          <w:color w:val="000000" w:themeColor="text1"/>
          <w:lang w:val="en-IN"/>
        </w:rPr>
        <w:t>sys.stdobut</w:t>
      </w:r>
      <w:proofErr w:type="spellEnd"/>
      <w:r>
        <w:rPr>
          <w:color w:val="000000" w:themeColor="text1"/>
          <w:lang w:val="en-IN"/>
        </w:rPr>
        <w:t xml:space="preserve"> parameters 2 to 4 are optional </w:t>
      </w:r>
    </w:p>
    <w:p w:rsidR="00156AF3" w:rsidRPr="00156AF3" w:rsidRDefault="00156AF3" w:rsidP="008B1791">
      <w:pPr>
        <w:ind w:left="720"/>
        <w:rPr>
          <w:color w:val="000000" w:themeColor="text1"/>
          <w:lang w:val="en-IN"/>
        </w:rPr>
      </w:pPr>
    </w:p>
    <w:p w:rsidR="00156AF3" w:rsidRPr="008B1791" w:rsidRDefault="00156AF3" w:rsidP="008B1791">
      <w:pPr>
        <w:ind w:left="720"/>
        <w:rPr>
          <w:b/>
          <w:bCs/>
          <w:color w:val="000000" w:themeColor="text1"/>
          <w:lang w:val="en-IN"/>
        </w:rPr>
      </w:pPr>
    </w:p>
    <w:p w:rsidR="008B1791" w:rsidRDefault="008B1791" w:rsidP="008B1791"/>
    <w:sectPr w:rsidR="008B1791" w:rsidSect="00B05BDC">
      <w:footerReference w:type="default" r:id="rId10"/>
      <w:pgSz w:w="12240" w:h="15840"/>
      <w:pgMar w:top="720" w:right="720" w:bottom="720" w:left="720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51AF7" w:rsidRDefault="00151AF7">
      <w:pPr>
        <w:spacing w:after="0" w:line="240" w:lineRule="auto"/>
      </w:pPr>
      <w:r>
        <w:separator/>
      </w:r>
    </w:p>
  </w:endnote>
  <w:endnote w:type="continuationSeparator" w:id="0">
    <w:p w:rsidR="00151AF7" w:rsidRDefault="00151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18ED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51AF7" w:rsidRDefault="00151AF7">
      <w:pPr>
        <w:spacing w:after="0" w:line="240" w:lineRule="auto"/>
      </w:pPr>
      <w:r>
        <w:separator/>
      </w:r>
    </w:p>
  </w:footnote>
  <w:footnote w:type="continuationSeparator" w:id="0">
    <w:p w:rsidR="00151AF7" w:rsidRDefault="00151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771821"/>
    <w:multiLevelType w:val="multilevel"/>
    <w:tmpl w:val="BF1C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E30572"/>
    <w:multiLevelType w:val="multilevel"/>
    <w:tmpl w:val="09008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222637"/>
    <w:multiLevelType w:val="multilevel"/>
    <w:tmpl w:val="AFB4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C76F3D"/>
    <w:multiLevelType w:val="multilevel"/>
    <w:tmpl w:val="3170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8848806">
    <w:abstractNumId w:val="9"/>
  </w:num>
  <w:num w:numId="2" w16cid:durableId="1868834498">
    <w:abstractNumId w:val="7"/>
  </w:num>
  <w:num w:numId="3" w16cid:durableId="327641299">
    <w:abstractNumId w:val="6"/>
  </w:num>
  <w:num w:numId="4" w16cid:durableId="2090689323">
    <w:abstractNumId w:val="5"/>
  </w:num>
  <w:num w:numId="5" w16cid:durableId="1549220752">
    <w:abstractNumId w:val="4"/>
  </w:num>
  <w:num w:numId="6" w16cid:durableId="1879314042">
    <w:abstractNumId w:val="8"/>
  </w:num>
  <w:num w:numId="7" w16cid:durableId="1878732875">
    <w:abstractNumId w:val="3"/>
  </w:num>
  <w:num w:numId="8" w16cid:durableId="1367873775">
    <w:abstractNumId w:val="2"/>
  </w:num>
  <w:num w:numId="9" w16cid:durableId="574625778">
    <w:abstractNumId w:val="1"/>
  </w:num>
  <w:num w:numId="10" w16cid:durableId="1532769224">
    <w:abstractNumId w:val="0"/>
  </w:num>
  <w:num w:numId="11" w16cid:durableId="1806463239">
    <w:abstractNumId w:val="10"/>
  </w:num>
  <w:num w:numId="12" w16cid:durableId="220211511">
    <w:abstractNumId w:val="13"/>
  </w:num>
  <w:num w:numId="13" w16cid:durableId="880166000">
    <w:abstractNumId w:val="12"/>
  </w:num>
  <w:num w:numId="14" w16cid:durableId="3829938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91"/>
    <w:rsid w:val="00151AF7"/>
    <w:rsid w:val="00156AF3"/>
    <w:rsid w:val="004318ED"/>
    <w:rsid w:val="00605400"/>
    <w:rsid w:val="008B1791"/>
    <w:rsid w:val="00983070"/>
    <w:rsid w:val="00B05BDC"/>
    <w:rsid w:val="00C4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55BD"/>
  <w15:chartTrackingRefBased/>
  <w15:docId w15:val="{55C0F4FB-96DE-5A41-AE02-2200D5B7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NormalWeb">
    <w:name w:val="Normal (Web)"/>
    <w:basedOn w:val="Normal"/>
    <w:uiPriority w:val="99"/>
    <w:unhideWhenUsed/>
    <w:rsid w:val="008B179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1791"/>
    <w:rPr>
      <w:color w:val="36A3B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79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6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6AF3"/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156AF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56AF3"/>
  </w:style>
  <w:style w:type="paragraph" w:styleId="ListParagraph">
    <w:name w:val="List Paragraph"/>
    <w:basedOn w:val="Normal"/>
    <w:uiPriority w:val="34"/>
    <w:unhideWhenUsed/>
    <w:qFormat/>
    <w:rsid w:val="00156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40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6710676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7588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24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3969718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01516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0645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514805687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1417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8396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635308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29789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2573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7345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539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0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8644533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922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3556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66110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24140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953626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40870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62014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85731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7155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320684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326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00059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73367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75096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957975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50189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1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4381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968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662976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76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32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488134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9441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6304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190870255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27506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40268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626870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32153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5716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91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4582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.com/article/20/12/learn-pyth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ip.pypa.io/en/stabl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pple/Library/Containers/com.microsoft.Word/Data/Library/Application%20Support/Microsoft/Office/16.0/DTS/en-IN%7bBDA820F9-A2A1-F542-A946-7FCCCC5BAB5A%7d/%7bCBF3643C-FBE6-774A-8983-6915AB4C33B2%7dtf10002077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Catalog.dotx</Template>
  <TotalTime>22</TotalTime>
  <Pages>6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Kushwaha</dc:creator>
  <cp:keywords/>
  <dc:description/>
  <cp:lastModifiedBy>ROHIT KUSHWAHA</cp:lastModifiedBy>
  <cp:revision>3</cp:revision>
  <dcterms:created xsi:type="dcterms:W3CDTF">2025-01-06T16:48:00Z</dcterms:created>
  <dcterms:modified xsi:type="dcterms:W3CDTF">2025-01-06T17:16:00Z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